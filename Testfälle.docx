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DB" w:rsidRDefault="00911EDB" w:rsidP="00911EDB">
      <w:pPr>
        <w:pStyle w:val="berschrift3"/>
      </w:pPr>
      <w:bookmarkStart w:id="0" w:name="_Toc514068865"/>
      <w:bookmarkStart w:id="1" w:name="_Toc514143218"/>
      <w:bookmarkStart w:id="2" w:name="_Ref514327142"/>
      <w:bookmarkStart w:id="3" w:name="_Toc514327780"/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BE6F95" wp14:editId="47CBB019">
                <wp:simplePos x="0" y="0"/>
                <wp:positionH relativeFrom="column">
                  <wp:posOffset>3695700</wp:posOffset>
                </wp:positionH>
                <wp:positionV relativeFrom="paragraph">
                  <wp:posOffset>0</wp:posOffset>
                </wp:positionV>
                <wp:extent cx="2146300" cy="1120775"/>
                <wp:effectExtent l="0" t="0" r="0" b="31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12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EDB" w:rsidRDefault="00911EDB" w:rsidP="00911EDB">
                            <w:pPr>
                              <w:tabs>
                                <w:tab w:val="right" w:leader="underscore" w:pos="3119"/>
                              </w:tabs>
                            </w:pPr>
                            <w:r>
                              <w:t>Datum</w:t>
                            </w:r>
                            <w:r>
                              <w:tab/>
                            </w:r>
                          </w:p>
                          <w:p w:rsidR="00911EDB" w:rsidRDefault="00911EDB" w:rsidP="00911EDB">
                            <w:pPr>
                              <w:tabs>
                                <w:tab w:val="right" w:leader="underscore" w:pos="3119"/>
                              </w:tabs>
                            </w:pPr>
                            <w:r>
                              <w:t>Versions-Nummer</w:t>
                            </w:r>
                            <w:r>
                              <w:tab/>
                            </w:r>
                          </w:p>
                          <w:p w:rsidR="00911EDB" w:rsidRDefault="00911EDB" w:rsidP="00911EDB">
                            <w:pPr>
                              <w:tabs>
                                <w:tab w:val="right" w:leader="underscore" w:pos="3119"/>
                              </w:tabs>
                            </w:pPr>
                            <w:r>
                              <w:t>Testperson</w:t>
                            </w:r>
                            <w:r>
                              <w:tab/>
                            </w:r>
                          </w:p>
                          <w:p w:rsidR="00911EDB" w:rsidRDefault="00911EDB" w:rsidP="00911EDB">
                            <w:r>
                              <w:t>Testumgebung:</w:t>
                            </w:r>
                            <w:r>
                              <w:tab/>
                            </w:r>
                            <w:r>
                              <w:tab/>
                              <w:t>Chrome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E6F9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91pt;margin-top:0;width:169pt;height:8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" filled="f" stroked="f">
                <v:textbox>
                  <w:txbxContent>
                    <w:p w:rsidR="00911EDB" w:rsidRDefault="00911EDB" w:rsidP="00911EDB">
                      <w:pPr>
                        <w:tabs>
                          <w:tab w:val="right" w:leader="underscore" w:pos="3119"/>
                        </w:tabs>
                      </w:pPr>
                      <w:r>
                        <w:t>Datum</w:t>
                      </w:r>
                      <w:r>
                        <w:tab/>
                      </w:r>
                    </w:p>
                    <w:p w:rsidR="00911EDB" w:rsidRDefault="00911EDB" w:rsidP="00911EDB">
                      <w:pPr>
                        <w:tabs>
                          <w:tab w:val="right" w:leader="underscore" w:pos="3119"/>
                        </w:tabs>
                      </w:pPr>
                      <w:r>
                        <w:t>Versions-Nummer</w:t>
                      </w:r>
                      <w:r>
                        <w:tab/>
                      </w:r>
                    </w:p>
                    <w:p w:rsidR="00911EDB" w:rsidRDefault="00911EDB" w:rsidP="00911EDB">
                      <w:pPr>
                        <w:tabs>
                          <w:tab w:val="right" w:leader="underscore" w:pos="3119"/>
                        </w:tabs>
                      </w:pPr>
                      <w:r>
                        <w:t>Testperson</w:t>
                      </w:r>
                      <w:r>
                        <w:tab/>
                      </w:r>
                    </w:p>
                    <w:p w:rsidR="00911EDB" w:rsidRDefault="00911EDB" w:rsidP="00911EDB">
                      <w:r>
                        <w:t>Testumgebung:</w:t>
                      </w:r>
                      <w:r>
                        <w:tab/>
                      </w:r>
                      <w:r>
                        <w:tab/>
                        <w:t>Chrome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Testfälle</w:t>
      </w:r>
      <w:bookmarkEnd w:id="0"/>
      <w:bookmarkEnd w:id="1"/>
      <w:bookmarkEnd w:id="2"/>
      <w:bookmarkEnd w:id="3"/>
    </w:p>
    <w:p w:rsidR="00911EDB" w:rsidRPr="009F4702" w:rsidRDefault="00911EDB" w:rsidP="00911EDB">
      <w:r>
        <w:t>Konstruktive Testfälle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EDB" w:rsidTr="004C4668">
        <w:tc>
          <w:tcPr>
            <w:tcW w:w="3020" w:type="dxa"/>
            <w:shd w:val="clear" w:color="auto" w:fill="D9D9D9" w:themeFill="background1" w:themeFillShade="D9"/>
          </w:tcPr>
          <w:p w:rsidR="00911EDB" w:rsidRPr="00B2783F" w:rsidRDefault="00911EDB" w:rsidP="004C4668">
            <w:pPr>
              <w:rPr>
                <w:b/>
              </w:rPr>
            </w:pPr>
            <w:r w:rsidRPr="00B2783F">
              <w:rPr>
                <w:b/>
              </w:rPr>
              <w:t>Anweisung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911EDB" w:rsidRPr="00B2783F" w:rsidRDefault="00911EDB" w:rsidP="004C4668">
            <w:pPr>
              <w:rPr>
                <w:b/>
              </w:rPr>
            </w:pPr>
            <w:r w:rsidRPr="00B2783F">
              <w:rPr>
                <w:b/>
              </w:rPr>
              <w:t>Ergebnis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>Klicken Sie auf eine Ortschaft auf der Karte auf der Startseite mit der Maus.</w:t>
            </w:r>
          </w:p>
        </w:tc>
        <w:tc>
          <w:tcPr>
            <w:tcW w:w="3021" w:type="dxa"/>
          </w:tcPr>
          <w:p w:rsidR="00911EDB" w:rsidRDefault="00911EDB" w:rsidP="004C4668">
            <w:r>
              <w:t>Es erscheinen die Einwohnerzahldaten von den Gemeinden.</w:t>
            </w:r>
          </w:p>
        </w:tc>
        <w:tc>
          <w:tcPr>
            <w:tcW w:w="3021" w:type="dxa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>Melden Sie sich oben rechts beim Login Bereich mit Ihren Daten an, falls sie sich bereits registriert haben. (Username/</w:t>
            </w:r>
            <w:proofErr w:type="spellStart"/>
            <w:r>
              <w:t>E-mail</w:t>
            </w:r>
            <w:proofErr w:type="spellEnd"/>
            <w:r>
              <w:t xml:space="preserve"> und Passwort)</w:t>
            </w:r>
          </w:p>
        </w:tc>
        <w:tc>
          <w:tcPr>
            <w:tcW w:w="3021" w:type="dxa"/>
          </w:tcPr>
          <w:p w:rsidR="00911EDB" w:rsidRDefault="00911EDB" w:rsidP="004C4668">
            <w:r>
              <w:t>Sie sind angemeldet wieder auf der Startseite.</w:t>
            </w:r>
          </w:p>
        </w:tc>
        <w:tc>
          <w:tcPr>
            <w:tcW w:w="3021" w:type="dxa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>Registrieren Sie sich mit Ihren gewünschten Daten mit der E-Mail-Adresse, Username und Passwort.</w:t>
            </w:r>
          </w:p>
        </w:tc>
        <w:tc>
          <w:tcPr>
            <w:tcW w:w="3021" w:type="dxa"/>
          </w:tcPr>
          <w:p w:rsidR="00911EDB" w:rsidRDefault="00911EDB" w:rsidP="004C4668">
            <w:r>
              <w:t>Es erscheint die Nachricht «Registrierung erfolgreich» erscheinen falls die angegebenen Daten gültig sind.</w:t>
            </w:r>
          </w:p>
        </w:tc>
        <w:tc>
          <w:tcPr>
            <w:tcW w:w="3021" w:type="dxa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 xml:space="preserve">Klicken Sie auf den Button 2016. </w:t>
            </w:r>
          </w:p>
        </w:tc>
        <w:tc>
          <w:tcPr>
            <w:tcW w:w="3021" w:type="dxa"/>
          </w:tcPr>
          <w:p w:rsidR="00911EDB" w:rsidRDefault="00911EDB" w:rsidP="004C4668">
            <w:r>
              <w:t>Das Jahr passt sich entsprechend an</w:t>
            </w:r>
          </w:p>
        </w:tc>
        <w:tc>
          <w:tcPr>
            <w:tcW w:w="3021" w:type="dxa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>Loggen Sie sich aus mit dem Button «Log out».</w:t>
            </w:r>
          </w:p>
        </w:tc>
        <w:tc>
          <w:tcPr>
            <w:tcW w:w="3021" w:type="dxa"/>
          </w:tcPr>
          <w:p w:rsidR="00911EDB" w:rsidRDefault="00911EDB" w:rsidP="004C4668">
            <w:r>
              <w:t xml:space="preserve">Sie werden ausgeloggt und es erscheint die Nachricht «Login erfolgreich» und die Startseite ladet wieder. </w:t>
            </w:r>
          </w:p>
        </w:tc>
        <w:tc>
          <w:tcPr>
            <w:tcW w:w="3021" w:type="dxa"/>
          </w:tcPr>
          <w:p w:rsidR="00911EDB" w:rsidRDefault="00911EDB" w:rsidP="004C4668"/>
        </w:tc>
      </w:tr>
    </w:tbl>
    <w:p w:rsidR="00911EDB" w:rsidRDefault="00911EDB" w:rsidP="00911EDB"/>
    <w:p w:rsidR="00911EDB" w:rsidRDefault="00911EDB" w:rsidP="00911EDB">
      <w:bookmarkStart w:id="4" w:name="_GoBack"/>
      <w:bookmarkEnd w:id="4"/>
    </w:p>
    <w:p w:rsidR="00911EDB" w:rsidRDefault="00911EDB" w:rsidP="00911EDB">
      <w:r>
        <w:t>Destruktive Testfälle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EDB" w:rsidTr="004C4668">
        <w:tc>
          <w:tcPr>
            <w:tcW w:w="3020" w:type="dxa"/>
            <w:shd w:val="clear" w:color="auto" w:fill="D9D9D9" w:themeFill="background1" w:themeFillShade="D9"/>
          </w:tcPr>
          <w:p w:rsidR="00911EDB" w:rsidRPr="00B2783F" w:rsidRDefault="00911EDB" w:rsidP="004C4668">
            <w:pPr>
              <w:rPr>
                <w:b/>
              </w:rPr>
            </w:pPr>
            <w:r w:rsidRPr="00B2783F">
              <w:rPr>
                <w:b/>
              </w:rPr>
              <w:t>Anweisung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911EDB" w:rsidRPr="00B2783F" w:rsidRDefault="00911EDB" w:rsidP="004C4668">
            <w:pPr>
              <w:rPr>
                <w:b/>
              </w:rPr>
            </w:pPr>
            <w:r w:rsidRPr="00B2783F">
              <w:rPr>
                <w:b/>
              </w:rPr>
              <w:t>Ergebnis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>Loggen Sie sich mit ungültigen Daten ein. (Z.B. Feld leer lassen, Sonderzeichen, falsche Passwort)</w:t>
            </w:r>
          </w:p>
        </w:tc>
        <w:tc>
          <w:tcPr>
            <w:tcW w:w="3021" w:type="dxa"/>
          </w:tcPr>
          <w:p w:rsidR="00911EDB" w:rsidRDefault="00911EDB" w:rsidP="004C4668">
            <w:r>
              <w:t>Es erscheint die Fehlermeldung «Daten ungültig».</w:t>
            </w:r>
          </w:p>
        </w:tc>
        <w:tc>
          <w:tcPr>
            <w:tcW w:w="3021" w:type="dxa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>Registrieren Sie sich mit ungültigen Daten.(Sonderzeichen, Feld leer lassen, Passwort falsch bestätigt)</w:t>
            </w:r>
          </w:p>
        </w:tc>
        <w:tc>
          <w:tcPr>
            <w:tcW w:w="3021" w:type="dxa"/>
          </w:tcPr>
          <w:p w:rsidR="00911EDB" w:rsidRDefault="00911EDB" w:rsidP="004C4668">
            <w:r>
              <w:t>Es erscheint die Fehlermeldung «Daten ungültig».</w:t>
            </w:r>
          </w:p>
        </w:tc>
        <w:tc>
          <w:tcPr>
            <w:tcW w:w="3021" w:type="dxa"/>
          </w:tcPr>
          <w:p w:rsidR="00911EDB" w:rsidRDefault="00911EDB" w:rsidP="004C4668"/>
        </w:tc>
      </w:tr>
      <w:tr w:rsidR="00911EDB" w:rsidTr="004C4668">
        <w:tc>
          <w:tcPr>
            <w:tcW w:w="3020" w:type="dxa"/>
          </w:tcPr>
          <w:p w:rsidR="00911EDB" w:rsidRDefault="00911EDB" w:rsidP="004C4668">
            <w:r>
              <w:t>Klicken Sie neben der Dropdownbox</w:t>
            </w:r>
          </w:p>
        </w:tc>
        <w:tc>
          <w:tcPr>
            <w:tcW w:w="3021" w:type="dxa"/>
          </w:tcPr>
          <w:p w:rsidR="00911EDB" w:rsidRDefault="00911EDB" w:rsidP="004C4668">
            <w:r>
              <w:t>Es passiert nichts.</w:t>
            </w:r>
          </w:p>
        </w:tc>
        <w:tc>
          <w:tcPr>
            <w:tcW w:w="3021" w:type="dxa"/>
          </w:tcPr>
          <w:p w:rsidR="00911EDB" w:rsidRDefault="00911EDB" w:rsidP="004C4668"/>
        </w:tc>
      </w:tr>
    </w:tbl>
    <w:p w:rsidR="00911EDB" w:rsidRDefault="00911EDB" w:rsidP="00911EDB">
      <w:pPr>
        <w:pStyle w:val="KeinLeerraum"/>
      </w:pPr>
    </w:p>
    <w:p w:rsidR="000077E4" w:rsidRDefault="000077E4"/>
    <w:sectPr w:rsidR="000077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05EC1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DB"/>
    <w:rsid w:val="000077E4"/>
    <w:rsid w:val="0091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D4DF1B-1454-45FE-B7D5-D1358084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1EDB"/>
  </w:style>
  <w:style w:type="paragraph" w:styleId="berschrift1">
    <w:name w:val="heading 1"/>
    <w:basedOn w:val="Standard"/>
    <w:next w:val="Standard"/>
    <w:link w:val="berschrift1Zchn"/>
    <w:uiPriority w:val="9"/>
    <w:qFormat/>
    <w:rsid w:val="00911EDB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1EDB"/>
    <w:pPr>
      <w:keepNext/>
      <w:keepLines/>
      <w:pageBreakBefore/>
      <w:numPr>
        <w:ilvl w:val="1"/>
        <w:numId w:val="1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1ED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11E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1E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1E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1E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1E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1E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EDB"/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1EDB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1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1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1E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1E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1E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1E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1E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911E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1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AD84B680.dotm</Template>
  <TotalTime>0</TotalTime>
  <Pages>1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Nguy 2i</dc:creator>
  <cp:keywords/>
  <dc:description/>
  <cp:lastModifiedBy>Daniel Nguy 2i</cp:lastModifiedBy>
  <cp:revision>1</cp:revision>
  <dcterms:created xsi:type="dcterms:W3CDTF">2018-05-17T12:44:00Z</dcterms:created>
  <dcterms:modified xsi:type="dcterms:W3CDTF">2018-05-17T12:45:00Z</dcterms:modified>
</cp:coreProperties>
</file>